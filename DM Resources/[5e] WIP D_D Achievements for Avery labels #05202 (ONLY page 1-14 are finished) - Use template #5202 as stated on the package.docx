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A64396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A64396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32"/>
                <w:szCs w:val="32"/>
              </w:rPr>
            </w:pPr>
            <w:r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pict>
                <v:roundrect id="_x0000_s1475" style="position:absolute;left:0;text-align:left;margin-left:20.25pt;margin-top:335.75pt;width:247.55pt;height:47.95pt;z-index:2516736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pict>
                <v:roundrect id="_x0000_s1474" style="position:absolute;left:0;text-align:left;margin-left:20.25pt;margin-top:287.8pt;width:247.55pt;height:47.95pt;z-index:2516725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pict>
                <v:roundrect id="_x0000_s1473" style="position:absolute;left:0;text-align:left;margin-left:20.25pt;margin-top:239.85pt;width:247.55pt;height:47.95pt;z-index:2516715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pict>
                <v:roundrect id="_x0000_s1472" style="position:absolute;left:0;text-align:left;margin-left:20.25pt;margin-top:191.9pt;width:247.55pt;height:47.95pt;z-index:2516705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pict>
                <v:roundrect id="_x0000_s1471" style="position:absolute;left:0;text-align:left;margin-left:20.25pt;margin-top:143.95pt;width:247.55pt;height:47.95pt;z-index:2516695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pict>
                <v:roundrect id="_x0000_s1470" style="position:absolute;left:0;text-align:left;margin-left:20.25pt;margin-top:96pt;width:247.55pt;height:47.95pt;z-index:2516684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pict>
                <v:roundrect id="_x0000_s1469" style="position:absolute;left:0;text-align:left;margin-left:20.25pt;margin-top:48.05pt;width:247.55pt;height:47.95pt;z-index:2516674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A64396"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14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4396"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t>H</w:t>
            </w:r>
            <w:r w:rsidRPr="00A64396">
              <w:rPr>
                <w:rFonts w:ascii="Baskerville Old Face" w:hAnsi="Baskerville Old Face"/>
                <w:smallCaps/>
                <w:noProof/>
                <w:sz w:val="32"/>
                <w:szCs w:val="32"/>
              </w:rPr>
              <w:t>ALF THE TITLE</w:t>
            </w:r>
          </w:p>
          <w:p w:rsidR="00A64396" w:rsidRPr="00A64396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4"/>
              </w:rPr>
            </w:pPr>
            <w:r w:rsidRPr="00A64396">
              <w:rPr>
                <w:rFonts w:ascii="Baskerville Old Face" w:hAnsi="Baskerville Old Face"/>
                <w:smallCaps/>
                <w:sz w:val="24"/>
                <w:szCs w:val="24"/>
              </w:rPr>
              <w:t>Finish A Dungeon</w:t>
            </w:r>
            <w:r w:rsidR="00630D6B">
              <w:rPr>
                <w:rFonts w:ascii="Baskerville Old Face" w:hAnsi="Baskerville Old Face"/>
                <w:smallCaps/>
                <w:sz w:val="24"/>
                <w:szCs w:val="24"/>
              </w:rPr>
              <w:t>.</w:t>
            </w:r>
          </w:p>
        </w:tc>
      </w:tr>
      <w:tr w:rsidR="00A64396" w:rsidRPr="00A64396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A64396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36"/>
                <w:szCs w:val="36"/>
              </w:rPr>
            </w:pPr>
            <w:r w:rsidRPr="00A64396"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1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30D6B">
              <w:rPr>
                <w:rFonts w:ascii="Baskerville Old Face" w:hAnsi="Baskerville Old Face"/>
                <w:smallCaps/>
                <w:sz w:val="36"/>
                <w:szCs w:val="36"/>
              </w:rPr>
              <w:t>T</w:t>
            </w:r>
            <w:r w:rsidR="00630D6B">
              <w:rPr>
                <w:rFonts w:ascii="Baskerville Old Face" w:hAnsi="Baskerville Old Face"/>
                <w:smallCaps/>
                <w:sz w:val="32"/>
                <w:szCs w:val="32"/>
              </w:rPr>
              <w:t>he Other Half</w:t>
            </w:r>
          </w:p>
          <w:p w:rsidR="00A64396" w:rsidRPr="00A64396" w:rsidRDefault="00630D6B" w:rsidP="00630D6B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36"/>
                <w:szCs w:val="36"/>
              </w:rPr>
            </w:pPr>
            <w:r>
              <w:rPr>
                <w:rFonts w:ascii="Baskerville Old Face" w:hAnsi="Baskerville Old Face"/>
                <w:smallCaps/>
                <w:sz w:val="24"/>
                <w:szCs w:val="24"/>
              </w:rPr>
              <w:t>Kill a Dragon.</w:t>
            </w:r>
          </w:p>
        </w:tc>
      </w:tr>
      <w:tr w:rsidR="00A64396" w:rsidRPr="00A64396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4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1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30D6B" w:rsidRPr="00630D6B">
              <w:rPr>
                <w:rFonts w:ascii="Baskerville Old Face" w:hAnsi="Baskerville Old Face"/>
                <w:smallCaps/>
                <w:sz w:val="24"/>
                <w:szCs w:val="24"/>
              </w:rPr>
              <w:t>Nothing Personal, Just Business</w:t>
            </w:r>
            <w:r w:rsidRPr="00630D6B">
              <w:rPr>
                <w:rFonts w:ascii="Baskerville Old Face" w:hAnsi="Baskerville Old Face"/>
                <w:smallCaps/>
                <w:sz w:val="24"/>
                <w:szCs w:val="24"/>
              </w:rPr>
              <w:t xml:space="preserve"> </w:t>
            </w:r>
          </w:p>
          <w:p w:rsidR="00A64396" w:rsidRPr="00630D6B" w:rsidRDefault="00630D6B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Cs w:val="20"/>
              </w:rPr>
            </w:pPr>
            <w:r>
              <w:rPr>
                <w:rFonts w:ascii="Baskerville Old Face" w:hAnsi="Baskerville Old Face"/>
                <w:smallCaps/>
                <w:szCs w:val="20"/>
              </w:rPr>
              <w:t>Let a Fellow PC die for your person gain.</w:t>
            </w:r>
          </w:p>
        </w:tc>
      </w:tr>
      <w:tr w:rsidR="00A64396" w:rsidRPr="00A64396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A64396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36"/>
                <w:szCs w:val="36"/>
              </w:rPr>
            </w:pPr>
            <w:r w:rsidRPr="00A64396"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1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30D6B"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t>That ain’t Falco</w:t>
            </w:r>
          </w:p>
          <w:p w:rsidR="00A64396" w:rsidRPr="00630D6B" w:rsidRDefault="00630D6B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Cs w:val="20"/>
              </w:rPr>
            </w:pPr>
            <w:r w:rsidRPr="00630D6B">
              <w:rPr>
                <w:rFonts w:ascii="Baskerville Old Face" w:hAnsi="Baskerville Old Face"/>
                <w:smallCaps/>
                <w:szCs w:val="20"/>
              </w:rPr>
              <w:t>Perform a combo with a fellow PC</w:t>
            </w:r>
            <w:r>
              <w:rPr>
                <w:rFonts w:ascii="Baskerville Old Face" w:hAnsi="Baskerville Old Face"/>
                <w:smallCaps/>
                <w:szCs w:val="20"/>
              </w:rPr>
              <w:t>.</w:t>
            </w:r>
          </w:p>
        </w:tc>
      </w:tr>
      <w:tr w:rsidR="00A64396" w:rsidRPr="00A64396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630D6B" w:rsidRPr="00A64396" w:rsidRDefault="00630D6B" w:rsidP="00630D6B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36"/>
                <w:szCs w:val="36"/>
              </w:rPr>
            </w:pPr>
            <w:r w:rsidRPr="00A64396"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drawing>
                <wp:anchor distT="0" distB="0" distL="114300" distR="114300" simplePos="0" relativeHeight="2522542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5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t>That ain’t Falco</w:t>
            </w:r>
          </w:p>
          <w:p w:rsidR="00A64396" w:rsidRPr="00A64396" w:rsidRDefault="00630D6B" w:rsidP="00630D6B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36"/>
                <w:szCs w:val="36"/>
              </w:rPr>
            </w:pPr>
            <w:r w:rsidRPr="00630D6B">
              <w:rPr>
                <w:rFonts w:ascii="Baskerville Old Face" w:hAnsi="Baskerville Old Face"/>
                <w:smallCaps/>
                <w:szCs w:val="20"/>
              </w:rPr>
              <w:t>Perform a combo with a fellow PC</w:t>
            </w:r>
            <w:r>
              <w:rPr>
                <w:rFonts w:ascii="Baskerville Old Face" w:hAnsi="Baskerville Old Face"/>
                <w:smallCaps/>
                <w:szCs w:val="20"/>
              </w:rPr>
              <w:t>.</w:t>
            </w:r>
          </w:p>
        </w:tc>
      </w:tr>
      <w:tr w:rsidR="00A64396" w:rsidRPr="00A64396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32"/>
                <w:szCs w:val="32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1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30D6B" w:rsidRPr="00630D6B">
              <w:rPr>
                <w:rFonts w:ascii="Baskerville Old Face" w:hAnsi="Baskerville Old Face"/>
                <w:smallCaps/>
                <w:noProof/>
                <w:sz w:val="32"/>
                <w:szCs w:val="32"/>
              </w:rPr>
              <w:t>It belongs in a museum</w:t>
            </w:r>
          </w:p>
          <w:p w:rsidR="00A64396" w:rsidRPr="00630D6B" w:rsidRDefault="00630D6B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Cs w:val="20"/>
              </w:rPr>
            </w:pPr>
            <w:r w:rsidRPr="00630D6B">
              <w:rPr>
                <w:rFonts w:ascii="Baskerville Old Face" w:hAnsi="Baskerville Old Face"/>
                <w:smallCaps/>
                <w:szCs w:val="20"/>
              </w:rPr>
              <w:t>Take an artifact from a dungeon.</w:t>
            </w:r>
          </w:p>
        </w:tc>
      </w:tr>
      <w:tr w:rsidR="00A64396" w:rsidRPr="00A64396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A64396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36"/>
                <w:szCs w:val="36"/>
              </w:rPr>
            </w:pPr>
            <w:r w:rsidRPr="00A64396"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30D6B">
              <w:rPr>
                <w:rFonts w:ascii="Baskerville Old Face" w:hAnsi="Baskerville Old Face"/>
                <w:smallCaps/>
                <w:noProof/>
                <w:sz w:val="36"/>
                <w:szCs w:val="36"/>
              </w:rPr>
              <w:t>Butterfingers</w:t>
            </w:r>
          </w:p>
          <w:p w:rsidR="00A64396" w:rsidRPr="00630D6B" w:rsidRDefault="00630D6B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4"/>
              </w:rPr>
            </w:pPr>
            <w:r w:rsidRPr="00630D6B">
              <w:rPr>
                <w:rFonts w:ascii="Baskerville Old Face" w:hAnsi="Baskerville Old Face"/>
                <w:smallCaps/>
                <w:sz w:val="24"/>
                <w:szCs w:val="24"/>
              </w:rPr>
              <w:t>Disarm an NPC</w:t>
            </w:r>
          </w:p>
        </w:tc>
      </w:tr>
    </w:tbl>
    <w:p w:rsidR="00A64396" w:rsidRDefault="00A64396" w:rsidP="00A64396">
      <w:pPr>
        <w:spacing w:after="30" w:line="20" w:lineRule="exact"/>
        <w:rPr>
          <w:rFonts w:ascii="Baskerville Old Face" w:hAnsi="Baskerville Old Face"/>
          <w:smallCaps/>
          <w:sz w:val="36"/>
          <w:szCs w:val="36"/>
        </w:rPr>
      </w:pPr>
    </w:p>
    <w:p w:rsidR="00A64396" w:rsidRDefault="00A64396" w:rsidP="00A64396">
      <w:pPr>
        <w:spacing w:after="30" w:line="20" w:lineRule="exact"/>
        <w:rPr>
          <w:rFonts w:ascii="Baskerville Old Face" w:hAnsi="Baskerville Old Face"/>
          <w:smallCaps/>
          <w:sz w:val="36"/>
          <w:szCs w:val="36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482" style="position:absolute;left:0;text-align:left;margin-left:20.25pt;margin-top:335.75pt;width:247.55pt;height:47.95pt;z-index:2516879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81" style="position:absolute;left:0;text-align:left;margin-left:20.25pt;margin-top:287.8pt;width:247.55pt;height:47.95pt;z-index:2516869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80" style="position:absolute;left:0;text-align:left;margin-left:20.25pt;margin-top:239.85pt;width:247.55pt;height:47.95pt;z-index:2516858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79" style="position:absolute;left:0;text-align:left;margin-left:20.25pt;margin-top:191.9pt;width:247.55pt;height:47.95pt;z-index:2516848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78" style="position:absolute;left:0;text-align:left;margin-left:20.25pt;margin-top:143.95pt;width:247.55pt;height:47.95pt;z-index:2516838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77" style="position:absolute;left:0;text-align:left;margin-left:20.25pt;margin-top:96pt;width:247.55pt;height:47.95pt;z-index:2516828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76" style="position:absolute;left:0;text-align:left;margin-left:20.25pt;margin-top:48.05pt;width:247.55pt;height:47.95pt;z-index:2516817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1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30D6B"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Life, Uh</w:t>
            </w:r>
            <w:r w:rsid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, Finds A Way</w:t>
            </w:r>
          </w:p>
          <w:p w:rsidR="00A64396" w:rsidRPr="00630D6B" w:rsidRDefault="00630D6B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Cs w:val="20"/>
              </w:rPr>
            </w:pPr>
            <w:r w:rsidRPr="00630D6B">
              <w:rPr>
                <w:rFonts w:ascii="Baskerville Old Face" w:hAnsi="Baskerville Old Face"/>
                <w:smallCaps/>
                <w:szCs w:val="20"/>
              </w:rPr>
              <w:t>survive an encounter with 5 or less HP.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Get Over Here!</w:t>
            </w:r>
          </w:p>
          <w:p w:rsidR="00A64396" w:rsidRPr="00630D6B" w:rsidRDefault="00630D6B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Cs w:val="20"/>
              </w:rPr>
            </w:pPr>
            <w:r w:rsidRPr="00630D6B">
              <w:rPr>
                <w:rFonts w:ascii="Baskerville Old Face" w:hAnsi="Baskerville Old Face"/>
                <w:smallCaps/>
                <w:szCs w:val="20"/>
              </w:rPr>
              <w:t>Grapple an Enemy 3 times in 1 encounter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I Shall Name You Yoshi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8"/>
                <w:szCs w:val="28"/>
              </w:rPr>
              <w:t>Acquire a mount.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Put The “Tard” In “Tardy”</w:t>
            </w:r>
          </w:p>
          <w:p w:rsidR="00A64396" w:rsidRPr="00B31770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4"/>
              </w:rPr>
            </w:pPr>
            <w:r w:rsidRPr="00B31770">
              <w:rPr>
                <w:rFonts w:ascii="Baskerville Old Face" w:hAnsi="Baskerville Old Face"/>
                <w:smallCaps/>
                <w:sz w:val="24"/>
                <w:szCs w:val="24"/>
              </w:rPr>
              <w:t>Be the last person to the game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I Speak Jive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sz w:val="24"/>
                <w:szCs w:val="28"/>
              </w:rPr>
              <w:t>Act as the party translator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Thief Of Fate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sz w:val="18"/>
                <w:szCs w:val="28"/>
              </w:rPr>
              <w:t>Be the only person to roll 20 at a session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Holla Holla Get Dolla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8"/>
                <w:szCs w:val="28"/>
              </w:rPr>
              <w:t>Amass 1,000 gold pieces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489" style="position:absolute;left:0;text-align:left;margin-left:20.25pt;margin-top:335.75pt;width:247.55pt;height:47.95pt;z-index:2517032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88" style="position:absolute;left:0;text-align:left;margin-left:20.25pt;margin-top:287.8pt;width:247.55pt;height:47.95pt;z-index:2517022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87" style="position:absolute;left:0;text-align:left;margin-left:20.25pt;margin-top:239.85pt;width:247.55pt;height:47.95pt;z-index:2517012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86" style="position:absolute;left:0;text-align:left;margin-left:20.25pt;margin-top:191.9pt;width:247.55pt;height:47.95pt;z-index:2517002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85" style="position:absolute;left:0;text-align:left;margin-left:20.25pt;margin-top:143.95pt;width:247.55pt;height:47.95pt;z-index:2516992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84" style="position:absolute;left:0;text-align:left;margin-left:20.25pt;margin-top:96pt;width:247.55pt;height:47.95pt;z-index:2516981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83" style="position:absolute;left:0;text-align:left;margin-left:20.25pt;margin-top:48.05pt;width:247.55pt;height:47.95pt;z-index:2516971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Can You Do Me A Solid?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Ask a deity for a </w:t>
            </w:r>
            <w:proofErr w:type="spellStart"/>
            <w:r>
              <w:rPr>
                <w:rFonts w:ascii="Baskerville Old Face" w:hAnsi="Baskerville Old Face"/>
                <w:smallCaps/>
                <w:sz w:val="28"/>
                <w:szCs w:val="28"/>
              </w:rPr>
              <w:t>favour</w:t>
            </w:r>
            <w:proofErr w:type="spellEnd"/>
            <w:r>
              <w:rPr>
                <w:rFonts w:ascii="Baskerville Old Face" w:hAnsi="Baskerville Old Face"/>
                <w:smallCaps/>
                <w:sz w:val="28"/>
                <w:szCs w:val="28"/>
              </w:rPr>
              <w:t>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B31770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 w:rsidRPr="00B31770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t>Did I Mention I’m A God Now?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4"/>
                <w:szCs w:val="28"/>
              </w:rPr>
              <w:t>Become deified.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2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Hellen Keller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sz w:val="22"/>
                <w:szCs w:val="28"/>
              </w:rPr>
              <w:t>Be deaf and blind simultaneously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3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What A Twist!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szCs w:val="28"/>
              </w:rPr>
              <w:t>Betray the party for your own gain.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3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Overruled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sz w:val="18"/>
                <w:szCs w:val="28"/>
              </w:rPr>
              <w:t>Be ignored by the DM when citing rules.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OBJECTION!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szCs w:val="28"/>
              </w:rPr>
              <w:t>Argue with the DM over a dice roll.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Homewrecker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Break up an NPC marriage or relationship.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496" style="position:absolute;left:0;text-align:left;margin-left:20.25pt;margin-top:335.75pt;width:247.55pt;height:47.95pt;z-index:2517176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95" style="position:absolute;left:0;text-align:left;margin-left:20.25pt;margin-top:287.8pt;width:247.55pt;height:47.95pt;z-index:2517166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94" style="position:absolute;left:0;text-align:left;margin-left:20.25pt;margin-top:239.85pt;width:247.55pt;height:47.95pt;z-index:2517155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93" style="position:absolute;left:0;text-align:left;margin-left:20.25pt;margin-top:191.9pt;width:247.55pt;height:47.95pt;z-index:2517145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92" style="position:absolute;left:0;text-align:left;margin-left:20.25pt;margin-top:143.95pt;width:247.55pt;height:47.95pt;z-index:2517135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91" style="position:absolute;left:0;text-align:left;margin-left:20.25pt;margin-top:96pt;width:247.55pt;height:47.95pt;z-index:2517125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90" style="position:absolute;left:0;text-align:left;margin-left:20.25pt;margin-top:48.05pt;width:247.55pt;height:47.95pt;z-index:2517114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6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A Wizard Is Never Late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sz w:val="24"/>
                <w:szCs w:val="28"/>
              </w:rPr>
              <w:t>Be the first person to the game.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Oh yeah!</w:t>
            </w:r>
          </w:p>
          <w:p w:rsidR="00A64396" w:rsidRPr="00B31770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8"/>
              </w:rPr>
            </w:pPr>
            <w:r>
              <w:rPr>
                <w:rFonts w:ascii="Baskerville Old Face" w:hAnsi="Baskerville Old Face"/>
                <w:smallCaps/>
                <w:sz w:val="24"/>
                <w:szCs w:val="28"/>
              </w:rPr>
              <w:t>Burst through a wall.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One Mustn’t Tell Lies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 xml:space="preserve">Call out a lying </w:t>
            </w:r>
            <w:proofErr w:type="spellStart"/>
            <w:r>
              <w:rPr>
                <w:rFonts w:ascii="Baskerville Old Face" w:hAnsi="Baskerville Old Face"/>
                <w:smallCaps/>
                <w:sz w:val="22"/>
                <w:szCs w:val="28"/>
              </w:rPr>
              <w:t>npc</w:t>
            </w:r>
            <w:proofErr w:type="spellEnd"/>
            <w:r>
              <w:rPr>
                <w:rFonts w:ascii="Baskerville Old Face" w:hAnsi="Baskerville Old Face"/>
                <w:smallCaps/>
                <w:sz w:val="22"/>
                <w:szCs w:val="28"/>
              </w:rPr>
              <w:t>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Walking Guillotine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sz w:val="24"/>
                <w:szCs w:val="28"/>
              </w:rPr>
              <w:t>Dec</w:t>
            </w:r>
            <w:r>
              <w:rPr>
                <w:rFonts w:ascii="Baskerville Old Face" w:hAnsi="Baskerville Old Face"/>
                <w:smallCaps/>
                <w:sz w:val="24"/>
                <w:szCs w:val="28"/>
              </w:rPr>
              <w:t>apitate 20 enemies.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7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Did I do that?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4"/>
                <w:szCs w:val="28"/>
              </w:rPr>
              <w:t>Cause a total party kill.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B31770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8"/>
              </w:rPr>
            </w:pPr>
            <w:r w:rsidRPr="00B31770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7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770" w:rsidRPr="00B31770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t>Maybe We Can Reason With It!</w:t>
            </w:r>
          </w:p>
          <w:p w:rsidR="00A64396" w:rsidRPr="00630D6B" w:rsidRDefault="00B31770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Defeat an enemy using only social skills.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7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Not today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Come back from 0 hp.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03" style="position:absolute;left:0;text-align:left;margin-left:20.25pt;margin-top:335.75pt;width:247.55pt;height:47.95pt;z-index:2517329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02" style="position:absolute;left:0;text-align:left;margin-left:20.25pt;margin-top:287.8pt;width:247.55pt;height:47.95pt;z-index:2517319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01" style="position:absolute;left:0;text-align:left;margin-left:20.25pt;margin-top:239.85pt;width:247.55pt;height:47.95pt;z-index:2517309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00" style="position:absolute;left:0;text-align:left;margin-left:20.25pt;margin-top:191.9pt;width:247.55pt;height:47.95pt;z-index:2517299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99" style="position:absolute;left:0;text-align:left;margin-left:20.25pt;margin-top:143.95pt;width:247.55pt;height:47.95pt;z-index:2517288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98" style="position:absolute;left:0;text-align:left;margin-left:20.25pt;margin-top:96pt;width:247.55pt;height:47.95pt;z-index:2517278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497" style="position:absolute;left:0;text-align:left;margin-left:20.25pt;margin-top:48.05pt;width:247.55pt;height:47.95pt;z-index:2517268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73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Finish Him!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4"/>
                <w:szCs w:val="28"/>
              </w:rPr>
              <w:t>Deliver 10 coup de graces.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7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The Rains of Castamere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Commit Genocide.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7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Not So Precious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E504C8">
              <w:rPr>
                <w:rFonts w:ascii="Baskerville Old Face" w:hAnsi="Baskerville Old Face"/>
                <w:smallCaps/>
                <w:szCs w:val="28"/>
              </w:rPr>
              <w:t>Destroy an item necessary for a quest.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7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Missionary Position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4"/>
                <w:szCs w:val="28"/>
              </w:rPr>
              <w:t>Convert an NPC’s religion.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7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The Catalyst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Destroy a planet.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E504C8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8"/>
              </w:rPr>
            </w:pPr>
            <w:r w:rsidRPr="00E504C8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7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 w:rsidRPr="00E504C8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t>In the ballroom with the candlestick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Cs w:val="28"/>
              </w:rPr>
              <w:t>Correctly predict a PC’s death.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He’s Dead , Jim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Die for the first time.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10" style="position:absolute;left:0;text-align:left;margin-left:20.25pt;margin-top:335.75pt;width:247.55pt;height:47.95pt;z-index:2517473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09" style="position:absolute;left:0;text-align:left;margin-left:20.25pt;margin-top:287.8pt;width:247.55pt;height:47.95pt;z-index:2517463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08" style="position:absolute;left:0;text-align:left;margin-left:20.25pt;margin-top:239.85pt;width:247.55pt;height:47.95pt;z-index:2517452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07" style="position:absolute;left:0;text-align:left;margin-left:20.25pt;margin-top:191.9pt;width:247.55pt;height:47.95pt;z-index:2517442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06" style="position:absolute;left:0;text-align:left;margin-left:20.25pt;margin-top:143.95pt;width:247.55pt;height:47.95pt;z-index:2517432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05" style="position:absolute;left:0;text-align:left;margin-left:20.25pt;margin-top:96pt;width:247.55pt;height:47.95pt;z-index:2517422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04" style="position:absolute;left:0;text-align:left;margin-left:20.25pt;margin-top:48.05pt;width:247.55pt;height:47.95pt;z-index:2517411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1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Nuke It From Orbit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Deal 20 overkill damage to 1 enemy.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Fool Me Twice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Die for a second time.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Fucking Hippie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Deal no damage in an encounter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Third Time’s A Charm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Die for the third time.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Blue! No, Yello-AUUUUGH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Die from a puzzle.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504C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Karma’s A Bitch</w:t>
            </w:r>
          </w:p>
          <w:p w:rsidR="00A64396" w:rsidRPr="00630D6B" w:rsidRDefault="00E504C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E504C8">
              <w:rPr>
                <w:rFonts w:ascii="Baskerville Old Face" w:hAnsi="Baskerville Old Face"/>
                <w:smallCaps/>
                <w:szCs w:val="28"/>
              </w:rPr>
              <w:t>Experience revenge from an old enemy.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F676F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Butterfingers</w:t>
            </w:r>
          </w:p>
          <w:p w:rsidR="00A64396" w:rsidRPr="00630D6B" w:rsidRDefault="00FF676F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Disarm an NPC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17" style="position:absolute;left:0;text-align:left;margin-left:20.25pt;margin-top:335.75pt;width:247.55pt;height:47.95pt;z-index:2517626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16" style="position:absolute;left:0;text-align:left;margin-left:20.25pt;margin-top:287.8pt;width:247.55pt;height:47.95pt;z-index:2517616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15" style="position:absolute;left:0;text-align:left;margin-left:20.25pt;margin-top:239.85pt;width:247.55pt;height:47.95pt;z-index:2517606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14" style="position:absolute;left:0;text-align:left;margin-left:20.25pt;margin-top:191.9pt;width:247.55pt;height:47.95pt;z-index:2517596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13" style="position:absolute;left:0;text-align:left;margin-left:20.25pt;margin-top:143.95pt;width:247.55pt;height:47.95pt;z-index:2517585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12" style="position:absolute;left:0;text-align:left;margin-left:20.25pt;margin-top:96pt;width:247.55pt;height:47.95pt;z-index:2517575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11" style="position:absolute;left:0;text-align:left;margin-left:20.25pt;margin-top:48.05pt;width:247.55pt;height:47.95pt;z-index:2517565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8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Keaton Was Keyser Soze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4"/>
                <w:szCs w:val="28"/>
              </w:rPr>
              <w:t>Fall for a red herring.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8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Safety First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165403">
              <w:rPr>
                <w:rFonts w:ascii="Baskerville Old Face" w:hAnsi="Baskerville Old Face"/>
                <w:smallCaps/>
                <w:szCs w:val="28"/>
              </w:rPr>
              <w:t>Discover a trap before it discovers you.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9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Flawless Victory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165403">
              <w:rPr>
                <w:rFonts w:ascii="Baskerville Old Face" w:hAnsi="Baskerville Old Face"/>
                <w:smallCaps/>
                <w:szCs w:val="28"/>
              </w:rPr>
              <w:t>Don’t take Damage in an encounter</w:t>
            </w:r>
            <w:r>
              <w:rPr>
                <w:rFonts w:ascii="Baskerville Old Face" w:hAnsi="Baskerville Old Face"/>
                <w:smallCaps/>
                <w:szCs w:val="28"/>
              </w:rPr>
              <w:t xml:space="preserve"> while still dealing damage.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9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Are You Not Entertained?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Finish an encounter within 15min.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9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Heart Of Darkness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Enslave a people.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9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Clever Girl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165403">
              <w:rPr>
                <w:rFonts w:ascii="Baskerville Old Face" w:hAnsi="Baskerville Old Face"/>
                <w:smallCaps/>
                <w:sz w:val="22"/>
                <w:szCs w:val="28"/>
              </w:rPr>
              <w:t>Flan</w:t>
            </w:r>
            <w:r>
              <w:rPr>
                <w:rFonts w:ascii="Baskerville Old Face" w:hAnsi="Baskerville Old Face"/>
                <w:smallCaps/>
                <w:sz w:val="22"/>
                <w:szCs w:val="28"/>
              </w:rPr>
              <w:t>k and Kill an unsuspecting enemy.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9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White Knighting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165403">
              <w:rPr>
                <w:rFonts w:ascii="Baskerville Old Face" w:hAnsi="Baskerville Old Face"/>
                <w:smallCaps/>
                <w:szCs w:val="28"/>
              </w:rPr>
              <w:t xml:space="preserve">Expect sexual </w:t>
            </w:r>
            <w:proofErr w:type="spellStart"/>
            <w:r w:rsidRPr="00165403">
              <w:rPr>
                <w:rFonts w:ascii="Baskerville Old Face" w:hAnsi="Baskerville Old Face"/>
                <w:smallCaps/>
                <w:szCs w:val="28"/>
              </w:rPr>
              <w:t>favours</w:t>
            </w:r>
            <w:proofErr w:type="spellEnd"/>
            <w:r w:rsidRPr="00165403">
              <w:rPr>
                <w:rFonts w:ascii="Baskerville Old Face" w:hAnsi="Baskerville Old Face"/>
                <w:smallCaps/>
                <w:szCs w:val="28"/>
              </w:rPr>
              <w:t xml:space="preserve"> for saving an NPC.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24" style="position:absolute;left:0;text-align:left;margin-left:20.25pt;margin-top:335.75pt;width:247.55pt;height:47.95pt;z-index:2517770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23" style="position:absolute;left:0;text-align:left;margin-left:20.25pt;margin-top:287.8pt;width:247.55pt;height:47.95pt;z-index:2517760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22" style="position:absolute;left:0;text-align:left;margin-left:20.25pt;margin-top:239.85pt;width:247.55pt;height:47.95pt;z-index:2517749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21" style="position:absolute;left:0;text-align:left;margin-left:20.25pt;margin-top:191.9pt;width:247.55pt;height:47.95pt;z-index:2517739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20" style="position:absolute;left:0;text-align:left;margin-left:20.25pt;margin-top:143.95pt;width:247.55pt;height:47.95pt;z-index:2517729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19" style="position:absolute;left:0;text-align:left;margin-left:20.25pt;margin-top:96pt;width:247.55pt;height:47.95pt;z-index:2517719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18" style="position:absolute;left:0;text-align:left;margin-left:20.25pt;margin-top:48.05pt;width:247.55pt;height:47.95pt;z-index:2517708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95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Breaker of Chains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Free 20 captive people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1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Valar Morghulis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Experience a total party kill.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1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20% Cooler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 xml:space="preserve">Get a better set of </w:t>
            </w:r>
            <w:proofErr w:type="spellStart"/>
            <w:r>
              <w:rPr>
                <w:rFonts w:ascii="Baskerville Old Face" w:hAnsi="Baskerville Old Face"/>
                <w:smallCaps/>
                <w:sz w:val="22"/>
                <w:szCs w:val="28"/>
              </w:rPr>
              <w:t>armour</w:t>
            </w:r>
            <w:proofErr w:type="spellEnd"/>
            <w:r>
              <w:rPr>
                <w:rFonts w:ascii="Baskerville Old Face" w:hAnsi="Baskerville Old Face"/>
                <w:smallCaps/>
                <w:sz w:val="22"/>
                <w:szCs w:val="28"/>
              </w:rPr>
              <w:t>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2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6540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She Turned Me Into A Newt</w:t>
            </w:r>
          </w:p>
          <w:p w:rsidR="00A64396" w:rsidRPr="00630D6B" w:rsidRDefault="0016540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Experience a transmutation.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2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I Solemnly Swear…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Get a magical map.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2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It’s Not A Tumor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Get a permanent deformity.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2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sz w:val="28"/>
                <w:szCs w:val="28"/>
              </w:rPr>
              <w:t>A Bird In The Hand</w:t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 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Get a worse result on a re-roll.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31" style="position:absolute;left:0;text-align:left;margin-left:20.25pt;margin-top:335.75pt;width:247.55pt;height:47.95pt;z-index:2517923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30" style="position:absolute;left:0;text-align:left;margin-left:20.25pt;margin-top:287.8pt;width:247.55pt;height:47.95pt;z-index:2517913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29" style="position:absolute;left:0;text-align:left;margin-left:20.25pt;margin-top:239.85pt;width:247.55pt;height:47.95pt;z-index:2517903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28" style="position:absolute;left:0;text-align:left;margin-left:20.25pt;margin-top:191.9pt;width:247.55pt;height:47.95pt;z-index:2517893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27" style="position:absolute;left:0;text-align:left;margin-left:20.25pt;margin-top:143.95pt;width:247.55pt;height:47.95pt;z-index:2517882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26" style="position:absolute;left:0;text-align:left;margin-left:20.25pt;margin-top:96pt;width:247.55pt;height:47.95pt;z-index:2517872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25" style="position:absolute;left:0;text-align:left;margin-left:20.25pt;margin-top:48.05pt;width:247.55pt;height:47.95pt;z-index:2517862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28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Rasputin</w:t>
            </w:r>
          </w:p>
          <w:p w:rsidR="00A64396" w:rsidRPr="00630D6B" w:rsidRDefault="006C1492" w:rsidP="006C1492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Have 3 types of impairing conditions at once.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2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It’s Just a Flesh Wound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Get dismembered.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811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Avengers Aseemble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Have the party gang up on a single enemy.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And Stay Out!</w:t>
            </w:r>
          </w:p>
          <w:p w:rsidR="00A64396" w:rsidRPr="00630D6B" w:rsidRDefault="006C1492" w:rsidP="006C1492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C1492">
              <w:rPr>
                <w:rFonts w:ascii="Baskerville Old Face" w:hAnsi="Baskerville Old Face"/>
                <w:smallCaps/>
                <w:sz w:val="18"/>
                <w:szCs w:val="28"/>
              </w:rPr>
              <w:t>Get kicke</w:t>
            </w:r>
            <w:r>
              <w:rPr>
                <w:rFonts w:ascii="Baskerville Old Face" w:hAnsi="Baskerville Old Face"/>
                <w:smallCaps/>
                <w:sz w:val="18"/>
                <w:szCs w:val="28"/>
              </w:rPr>
              <w:t>d</w:t>
            </w:r>
            <w:r w:rsidRPr="006C1492">
              <w:rPr>
                <w:rFonts w:ascii="Baskerville Old Face" w:hAnsi="Baskerville Old Face"/>
                <w:smallCaps/>
                <w:sz w:val="18"/>
                <w:szCs w:val="28"/>
              </w:rPr>
              <w:t xml:space="preserve"> out of a public establishment.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C1492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8"/>
              </w:rPr>
            </w:pPr>
            <w:r w:rsidRPr="006C1492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 w:rsidRPr="006C1492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t>You Merely Adopted The Dark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Hit an enemy in complete darkness.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Blue Falcon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Get your entire party dragged into trouble.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I’m Here To Lead, Not Read!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Ignore a crucial plot point.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38" style="position:absolute;left:0;text-align:left;margin-left:20.25pt;margin-top:335.75pt;width:247.55pt;height:47.95pt;z-index:2518067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37" style="position:absolute;left:0;text-align:left;margin-left:20.25pt;margin-top:287.8pt;width:247.55pt;height:47.95pt;z-index:2518056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36" style="position:absolute;left:0;text-align:left;margin-left:20.25pt;margin-top:239.85pt;width:247.55pt;height:47.95pt;z-index:2518046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35" style="position:absolute;left:0;text-align:left;margin-left:20.25pt;margin-top:191.9pt;width:247.55pt;height:47.95pt;z-index:2518036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34" style="position:absolute;left:0;text-align:left;margin-left:20.25pt;margin-top:143.95pt;width:247.55pt;height:47.95pt;z-index:2518026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33" style="position:absolute;left:0;text-align:left;margin-left:20.25pt;margin-top:96pt;width:247.55pt;height:47.95pt;z-index:2518016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32" style="position:absolute;left:0;text-align:left;margin-left:20.25pt;margin-top:48.05pt;width:247.55pt;height:47.95pt;z-index:2518005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934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5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Who Needs Sleep?</w:t>
            </w:r>
          </w:p>
          <w:p w:rsidR="00A64396" w:rsidRPr="00630D6B" w:rsidRDefault="006C1492" w:rsidP="006C1492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Go 3 days without a long rest.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C1492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8"/>
              </w:rPr>
            </w:pPr>
            <w:r w:rsidRPr="006C1492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 w:rsidRPr="006C1492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t>Something Something Sparta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Kick someone off a ledge to their death.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Who Needs Rules?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Go a full session without touching your dice.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964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Ain’t Got Time To Bleed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Kill 3 enemies at half health in 1 encounter.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3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We Spared No Expense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Go broke.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Deus Ex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Cs w:val="28"/>
              </w:rPr>
              <w:t>Kill a deity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1492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Finesse</w:t>
            </w:r>
          </w:p>
          <w:p w:rsidR="00A64396" w:rsidRPr="00630D6B" w:rsidRDefault="006C1492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Cs w:val="28"/>
              </w:rPr>
              <w:t>Kill an enemy with no overkill damage.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45" style="position:absolute;left:0;text-align:left;margin-left:20.25pt;margin-top:335.75pt;width:247.55pt;height:47.95pt;z-index:2518220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44" style="position:absolute;left:0;text-align:left;margin-left:20.25pt;margin-top:287.8pt;width:247.55pt;height:47.95pt;z-index:2518210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43" style="position:absolute;left:0;text-align:left;margin-left:20.25pt;margin-top:239.85pt;width:247.55pt;height:47.95pt;z-index:2518200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42" style="position:absolute;left:0;text-align:left;margin-left:20.25pt;margin-top:191.9pt;width:247.55pt;height:47.95pt;z-index:2518190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41" style="position:absolute;left:0;text-align:left;margin-left:20.25pt;margin-top:143.95pt;width:247.55pt;height:47.95pt;z-index:2518179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40" style="position:absolute;left:0;text-align:left;margin-left:20.25pt;margin-top:96pt;width:247.55pt;height:47.95pt;z-index:2518169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39" style="position:absolute;left:0;text-align:left;margin-left:20.25pt;margin-top:48.05pt;width:247.55pt;height:47.95pt;z-index:2518159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2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1396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Sic Semper Tyrannis</w:t>
            </w:r>
          </w:p>
          <w:p w:rsidR="00A64396" w:rsidRPr="00630D6B" w:rsidRDefault="00BC1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Kill a loved political figure.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097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1396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Nothing Is True</w:t>
            </w:r>
          </w:p>
          <w:p w:rsidR="00A64396" w:rsidRPr="00630D6B" w:rsidRDefault="00BC1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4"/>
                <w:szCs w:val="28"/>
              </w:rPr>
              <w:t>kill an NPC without being seen or heard.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108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1396">
              <w:rPr>
                <w:rFonts w:ascii="Baskerville Old Face" w:hAnsi="Baskerville Old Face"/>
                <w:smallCaps/>
                <w:sz w:val="28"/>
                <w:szCs w:val="28"/>
              </w:rPr>
              <w:t>Armaments 2:9-21</w:t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 </w:t>
            </w:r>
          </w:p>
          <w:p w:rsidR="00A64396" w:rsidRPr="00630D6B" w:rsidRDefault="00BC1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C1396">
              <w:rPr>
                <w:rFonts w:ascii="Baskerville Old Face" w:hAnsi="Baskerville Old Face"/>
                <w:smallCaps/>
                <w:sz w:val="22"/>
                <w:szCs w:val="28"/>
              </w:rPr>
              <w:t>Kill a monster with a holy weapon.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118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1396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Fight Fire With Fire</w:t>
            </w:r>
          </w:p>
          <w:p w:rsidR="00A64396" w:rsidRPr="00630D6B" w:rsidRDefault="00BC1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C1396">
              <w:rPr>
                <w:rFonts w:ascii="Baskerville Old Face" w:hAnsi="Baskerville Old Face"/>
                <w:smallCaps/>
                <w:sz w:val="22"/>
                <w:szCs w:val="28"/>
              </w:rPr>
              <w:t>Defeat an enemy with the same elemental weapon type it uses.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128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1396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Double Tap</w:t>
            </w:r>
          </w:p>
          <w:p w:rsidR="00A64396" w:rsidRPr="00630D6B" w:rsidRDefault="00BC1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Kill an undead enemy with a headshot.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138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1396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Showoff</w:t>
            </w:r>
          </w:p>
          <w:p w:rsidR="00A64396" w:rsidRPr="00630D6B" w:rsidRDefault="00BC1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4"/>
                <w:szCs w:val="28"/>
              </w:rPr>
              <w:t>Kill all enemies in an encounter by yourself.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149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C1396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Long Live The King!</w:t>
            </w:r>
          </w:p>
          <w:p w:rsidR="00A64396" w:rsidRPr="00630D6B" w:rsidRDefault="00BC1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4"/>
                <w:szCs w:val="28"/>
              </w:rPr>
              <w:t>Kill and replace a sovereign Leader.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52" style="position:absolute;left:0;text-align:left;margin-left:20.25pt;margin-top:335.75pt;width:247.55pt;height:47.95pt;z-index:2518364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51" style="position:absolute;left:0;text-align:left;margin-left:20.25pt;margin-top:287.8pt;width:247.55pt;height:47.95pt;z-index:2518353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50" style="position:absolute;left:0;text-align:left;margin-left:20.25pt;margin-top:239.85pt;width:247.55pt;height:47.95pt;z-index:2518343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49" style="position:absolute;left:0;text-align:left;margin-left:20.25pt;margin-top:191.9pt;width:247.55pt;height:47.95pt;z-index:2518333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48" style="position:absolute;left:0;text-align:left;margin-left:20.25pt;margin-top:143.95pt;width:247.55pt;height:47.95pt;z-index:2518323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47" style="position:absolute;left:0;text-align:left;margin-left:20.25pt;margin-top:96pt;width:247.55pt;height:47.95pt;z-index:2518312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46" style="position:absolute;left:0;text-align:left;margin-left:20.25pt;margin-top:48.05pt;width:247.55pt;height:47.95pt;z-index:2518302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231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49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Dark And Full Of Terrors</w:t>
            </w:r>
          </w:p>
          <w:p w:rsidR="00A64396" w:rsidRPr="00630D6B" w:rsidRDefault="004B5D2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Kill someone in the name of a god.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241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Sorry About The Mess</w:t>
            </w:r>
          </w:p>
          <w:p w:rsidR="00A64396" w:rsidRPr="00630D6B" w:rsidRDefault="004B5D2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Kill someone in a public place.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251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Whose Life Is It Anyway?</w:t>
            </w:r>
          </w:p>
          <w:p w:rsidR="00A64396" w:rsidRPr="00630D6B" w:rsidRDefault="004B5D2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 xml:space="preserve">Kill an enemy with an </w:t>
            </w:r>
            <w:proofErr w:type="spellStart"/>
            <w:r>
              <w:rPr>
                <w:rFonts w:ascii="Baskerville Old Face" w:hAnsi="Baskerville Old Face"/>
                <w:smallCaps/>
                <w:sz w:val="22"/>
                <w:szCs w:val="28"/>
              </w:rPr>
              <w:t>improv</w:t>
            </w:r>
            <w:proofErr w:type="spellEnd"/>
            <w:r>
              <w:rPr>
                <w:rFonts w:ascii="Baskerville Old Face" w:hAnsi="Baskerville Old Face"/>
                <w:smallCaps/>
                <w:sz w:val="22"/>
                <w:szCs w:val="28"/>
              </w:rPr>
              <w:t xml:space="preserve"> weapon.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261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What Are You, Psychic?</w:t>
            </w:r>
          </w:p>
          <w:p w:rsidR="00A64396" w:rsidRPr="00630D6B" w:rsidRDefault="004B5D2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Cs w:val="28"/>
              </w:rPr>
              <w:t>Mix player and character knowledge.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272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I’ll Be There For yoou</w:t>
            </w:r>
          </w:p>
          <w:p w:rsidR="00A64396" w:rsidRPr="00630D6B" w:rsidRDefault="004B5D2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18"/>
                <w:szCs w:val="28"/>
              </w:rPr>
              <w:t xml:space="preserve">Rescue </w:t>
            </w:r>
            <w:proofErr w:type="gramStart"/>
            <w:r>
              <w:rPr>
                <w:rFonts w:ascii="Baskerville Old Face" w:hAnsi="Baskerville Old Face"/>
                <w:smallCaps/>
                <w:sz w:val="18"/>
                <w:szCs w:val="28"/>
              </w:rPr>
              <w:t>a</w:t>
            </w:r>
            <w:proofErr w:type="gramEnd"/>
            <w:r>
              <w:rPr>
                <w:rFonts w:ascii="Baskerville Old Face" w:hAnsi="Baskerville Old Face"/>
                <w:smallCaps/>
                <w:sz w:val="18"/>
                <w:szCs w:val="28"/>
              </w:rPr>
              <w:t xml:space="preserve"> f-r-</w:t>
            </w:r>
            <w:proofErr w:type="spellStart"/>
            <w:r>
              <w:rPr>
                <w:rFonts w:ascii="Baskerville Old Face" w:hAnsi="Baskerville Old Face"/>
                <w:smallCaps/>
                <w:sz w:val="18"/>
                <w:szCs w:val="28"/>
              </w:rPr>
              <w:t>i</w:t>
            </w:r>
            <w:proofErr w:type="spellEnd"/>
            <w:r>
              <w:rPr>
                <w:rFonts w:ascii="Baskerville Old Face" w:hAnsi="Baskerville Old Face"/>
                <w:smallCaps/>
                <w:sz w:val="18"/>
                <w:szCs w:val="28"/>
              </w:rPr>
              <w:t>-e-n-d from trouble.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282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Does That Mean I Go First?</w:t>
            </w:r>
          </w:p>
          <w:p w:rsidR="00A64396" w:rsidRPr="00630D6B" w:rsidRDefault="004B5D2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Roll a 1 on initiative.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French tactics</w:t>
            </w:r>
          </w:p>
          <w:p w:rsidR="00A64396" w:rsidRPr="00630D6B" w:rsidRDefault="004B5D2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Retreat from 5 battles.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59" style="position:absolute;left:0;text-align:left;margin-left:20.25pt;margin-top:335.75pt;width:247.55pt;height:47.95pt;z-index:2518517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58" style="position:absolute;left:0;text-align:left;margin-left:20.25pt;margin-top:287.8pt;width:247.55pt;height:47.95pt;z-index:2518507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57" style="position:absolute;left:0;text-align:left;margin-left:20.25pt;margin-top:239.85pt;width:247.55pt;height:47.95pt;z-index:2518497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56" style="position:absolute;left:0;text-align:left;margin-left:20.25pt;margin-top:191.9pt;width:247.55pt;height:47.95pt;z-index:2518487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55" style="position:absolute;left:0;text-align:left;margin-left:20.25pt;margin-top:143.95pt;width:247.55pt;height:47.95pt;z-index:2518476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54" style="position:absolute;left:0;text-align:left;margin-left:20.25pt;margin-top:96pt;width:247.55pt;height:47.95pt;z-index:2518466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53" style="position:absolute;left:0;text-align:left;margin-left:20.25pt;margin-top:48.05pt;width:247.55pt;height:47.95pt;z-index:2518456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384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6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Friendship Is Magic</w:t>
            </w:r>
          </w:p>
          <w:p w:rsidR="00A64396" w:rsidRPr="00630D6B" w:rsidRDefault="004B5D2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Save a PC with a spell.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394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The Cardinal Sin</w:t>
            </w:r>
          </w:p>
          <w:p w:rsidR="00A64396" w:rsidRPr="00630D6B" w:rsidRDefault="004B5D28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4B5D28">
              <w:rPr>
                <w:rFonts w:ascii="Baskerville Old Face" w:hAnsi="Baskerville Old Face"/>
                <w:smallCaps/>
                <w:sz w:val="24"/>
                <w:szCs w:val="28"/>
              </w:rPr>
              <w:t>Split the party.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405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5D28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David, Meet Goliath</w:t>
            </w:r>
          </w:p>
          <w:p w:rsidR="00A64396" w:rsidRPr="00630D6B" w:rsidRDefault="004B5D28" w:rsidP="004B5D28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Take on odds you can’t possibly beat.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415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5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Dobby Is Free!</w:t>
            </w:r>
          </w:p>
          <w:p w:rsidR="00A64396" w:rsidRPr="00630D6B" w:rsidRDefault="00BF48C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Team up with an unlikely NPC Sidekick.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425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I Volunteer As Tribute</w:t>
            </w:r>
          </w:p>
          <w:p w:rsidR="00A64396" w:rsidRPr="00630D6B" w:rsidRDefault="00BF48C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Sacrifice Yourself.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435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Fly You Fools!</w:t>
            </w:r>
          </w:p>
          <w:p w:rsidR="00A64396" w:rsidRPr="00630D6B" w:rsidRDefault="00BF48C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Take one for the team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BF48C3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8"/>
              </w:rPr>
            </w:pPr>
            <w:r w:rsidRPr="00BF48C3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drawing>
                <wp:anchor distT="0" distB="0" distL="114300" distR="114300" simplePos="0" relativeHeight="2518446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 w:rsidRPr="00BF48C3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t>Silence is Golden but Duck Tape is Silver</w:t>
            </w:r>
          </w:p>
          <w:p w:rsidR="00A64396" w:rsidRPr="00630D6B" w:rsidRDefault="00BF48C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Cs w:val="28"/>
              </w:rPr>
              <w:t>Forcibly silence an ally.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66" style="position:absolute;left:0;text-align:left;margin-left:20.25pt;margin-top:335.75pt;width:247.55pt;height:47.95pt;z-index:2518661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65" style="position:absolute;left:0;text-align:left;margin-left:20.25pt;margin-top:287.8pt;width:247.55pt;height:47.95pt;z-index:2518650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64" style="position:absolute;left:0;text-align:left;margin-left:20.25pt;margin-top:239.85pt;width:247.55pt;height:47.95pt;z-index:2518640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63" style="position:absolute;left:0;text-align:left;margin-left:20.25pt;margin-top:191.9pt;width:247.55pt;height:47.95pt;z-index:2518630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62" style="position:absolute;left:0;text-align:left;margin-left:20.25pt;margin-top:143.95pt;width:247.55pt;height:47.95pt;z-index:2518620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61" style="position:absolute;left:0;text-align:left;margin-left:20.25pt;margin-top:96pt;width:247.55pt;height:47.95pt;z-index:2518609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60" style="position:absolute;left:0;text-align:left;margin-left:20.25pt;margin-top:48.05pt;width:247.55pt;height:47.95pt;z-index:2518599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528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3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Stop in the name of</w:t>
            </w:r>
          </w:p>
          <w:p w:rsidR="00A64396" w:rsidRPr="00630D6B" w:rsidRDefault="00BF48C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Announce yourself to the enemy.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538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Live, Damn you!</w:t>
            </w:r>
          </w:p>
          <w:p w:rsidR="00A64396" w:rsidRPr="00630D6B" w:rsidRDefault="00BF48C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Stabilize a dying character.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548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Is It Lupus?</w:t>
            </w:r>
          </w:p>
          <w:p w:rsidR="00A64396" w:rsidRPr="00630D6B" w:rsidRDefault="00BF48C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Say something obviously incorrect.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558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Everybody Lies</w:t>
            </w:r>
          </w:p>
          <w:p w:rsidR="00A64396" w:rsidRPr="00630D6B" w:rsidRDefault="00BF48C3" w:rsidP="00BF48C3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Cure a person of an uncommon ailment.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568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The Storm Trooper Effect</w:t>
            </w:r>
          </w:p>
          <w:p w:rsidR="00A64396" w:rsidRPr="00630D6B" w:rsidRDefault="00BF48C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>
              <w:rPr>
                <w:rFonts w:ascii="Baskerville Old Face" w:hAnsi="Baskerville Old Face"/>
                <w:smallCaps/>
                <w:sz w:val="22"/>
                <w:szCs w:val="28"/>
              </w:rPr>
              <w:t>Miss 3 attacks in 1 encounter.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BF48C3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4"/>
                <w:szCs w:val="28"/>
              </w:rPr>
            </w:pPr>
            <w:r w:rsidRPr="00BF48C3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drawing>
                <wp:anchor distT="0" distB="0" distL="114300" distR="114300" simplePos="0" relativeHeight="2518579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 w:rsidRPr="00BF48C3">
              <w:rPr>
                <w:rFonts w:ascii="Baskerville Old Face" w:hAnsi="Baskerville Old Face"/>
                <w:smallCaps/>
                <w:noProof/>
                <w:sz w:val="24"/>
                <w:szCs w:val="28"/>
              </w:rPr>
              <w:t>A Lannister Always Pays His Debts</w:t>
            </w:r>
          </w:p>
          <w:p w:rsidR="00A64396" w:rsidRPr="00630D6B" w:rsidRDefault="00BF48C3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BF48C3">
              <w:rPr>
                <w:rFonts w:ascii="Baskerville Old Face" w:hAnsi="Baskerville Old Face"/>
                <w:smallCaps/>
                <w:sz w:val="18"/>
                <w:szCs w:val="28"/>
              </w:rPr>
              <w:t>Repay someone when you don’t need to.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589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6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F48C3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Smokey Says</w:t>
            </w:r>
            <w:r w:rsidR="00240ECA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…</w:t>
            </w:r>
          </w:p>
          <w:p w:rsidR="00A64396" w:rsidRPr="00240ECA" w:rsidRDefault="00240ECA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Cs w:val="28"/>
              </w:rPr>
            </w:pPr>
            <w:r>
              <w:rPr>
                <w:rFonts w:ascii="Baskerville Old Face" w:hAnsi="Baskerville Old Face"/>
                <w:smallCaps/>
                <w:szCs w:val="28"/>
              </w:rPr>
              <w:t>Prevent a forest fire or protect nature.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73" style="position:absolute;left:0;text-align:left;margin-left:20.25pt;margin-top:335.75pt;width:247.55pt;height:47.95pt;z-index:2518814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72" style="position:absolute;left:0;text-align:left;margin-left:20.25pt;margin-top:287.8pt;width:247.55pt;height:47.95pt;z-index:2518804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71" style="position:absolute;left:0;text-align:left;margin-left:20.25pt;margin-top:239.85pt;width:247.55pt;height:47.95pt;z-index:2518794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70" style="position:absolute;left:0;text-align:left;margin-left:20.25pt;margin-top:191.9pt;width:247.55pt;height:47.95pt;z-index:2518784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69" style="position:absolute;left:0;text-align:left;margin-left:20.25pt;margin-top:143.95pt;width:247.55pt;height:47.95pt;z-index:2518773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68" style="position:absolute;left:0;text-align:left;margin-left:20.25pt;margin-top:96pt;width:247.55pt;height:47.95pt;z-index:2518763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67" style="position:absolute;left:0;text-align:left;margin-left:20.25pt;margin-top:48.05pt;width:247.55pt;height:47.95pt;z-index:2518753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681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0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691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702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722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732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743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80" style="position:absolute;left:0;text-align:left;margin-left:20.25pt;margin-top:335.75pt;width:247.55pt;height:47.95pt;z-index:2518958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79" style="position:absolute;left:0;text-align:left;margin-left:20.25pt;margin-top:287.8pt;width:247.55pt;height:47.95pt;z-index:2518947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78" style="position:absolute;left:0;text-align:left;margin-left:20.25pt;margin-top:239.85pt;width:247.55pt;height:47.95pt;z-index:2518937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77" style="position:absolute;left:0;text-align:left;margin-left:20.25pt;margin-top:191.9pt;width:247.55pt;height:47.95pt;z-index:2518927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76" style="position:absolute;left:0;text-align:left;margin-left:20.25pt;margin-top:143.95pt;width:247.55pt;height:47.95pt;z-index:2518917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75" style="position:absolute;left:0;text-align:left;margin-left:20.25pt;margin-top:96pt;width:247.55pt;height:47.95pt;z-index:2518906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74" style="position:absolute;left:0;text-align:left;margin-left:20.25pt;margin-top:48.05pt;width:247.55pt;height:47.95pt;z-index:2518896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824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7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7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855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865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876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886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87" style="position:absolute;left:0;text-align:left;margin-left:20.25pt;margin-top:335.75pt;width:247.55pt;height:47.95pt;z-index:2519111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86" style="position:absolute;left:0;text-align:left;margin-left:20.25pt;margin-top:287.8pt;width:247.55pt;height:47.95pt;z-index:2519101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85" style="position:absolute;left:0;text-align:left;margin-left:20.25pt;margin-top:239.85pt;width:247.55pt;height:47.95pt;z-index:2519091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84" style="position:absolute;left:0;text-align:left;margin-left:20.25pt;margin-top:191.9pt;width:247.55pt;height:47.95pt;z-index:2519080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83" style="position:absolute;left:0;text-align:left;margin-left:20.25pt;margin-top:143.95pt;width:247.55pt;height:47.95pt;z-index:2519070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82" style="position:absolute;left:0;text-align:left;margin-left:20.25pt;margin-top:96pt;width:247.55pt;height:47.95pt;z-index:2519060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81" style="position:absolute;left:0;text-align:left;margin-left:20.25pt;margin-top:48.05pt;width:247.55pt;height:47.95pt;z-index:2519050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978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4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988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8999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009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019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029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8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040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594" style="position:absolute;left:0;text-align:left;margin-left:20.25pt;margin-top:335.75pt;width:247.55pt;height:47.95pt;z-index:2519255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93" style="position:absolute;left:0;text-align:left;margin-left:20.25pt;margin-top:287.8pt;width:247.55pt;height:47.95pt;z-index:2519244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92" style="position:absolute;left:0;text-align:left;margin-left:20.25pt;margin-top:239.85pt;width:247.55pt;height:47.95pt;z-index:2519234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91" style="position:absolute;left:0;text-align:left;margin-left:20.25pt;margin-top:191.9pt;width:247.55pt;height:47.95pt;z-index:2519224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90" style="position:absolute;left:0;text-align:left;margin-left:20.25pt;margin-top:143.95pt;width:247.55pt;height:47.95pt;z-index:2519214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89" style="position:absolute;left:0;text-align:left;margin-left:20.25pt;margin-top:96pt;width:247.55pt;height:47.95pt;z-index:2519203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88" style="position:absolute;left:0;text-align:left;margin-left:20.25pt;margin-top:48.05pt;width:247.55pt;height:47.95pt;z-index:2519193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121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1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132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142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152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162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173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183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01" style="position:absolute;left:0;text-align:left;margin-left:20.25pt;margin-top:335.75pt;width:247.55pt;height:47.95pt;z-index:2519408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00" style="position:absolute;left:0;text-align:left;margin-left:20.25pt;margin-top:287.8pt;width:247.55pt;height:47.95pt;z-index:2519398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99" style="position:absolute;left:0;text-align:left;margin-left:20.25pt;margin-top:239.85pt;width:247.55pt;height:47.95pt;z-index:2519388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98" style="position:absolute;left:0;text-align:left;margin-left:20.25pt;margin-top:191.9pt;width:247.55pt;height:47.95pt;z-index:2519377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97" style="position:absolute;left:0;text-align:left;margin-left:20.25pt;margin-top:143.95pt;width:247.55pt;height:47.95pt;z-index:2519367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96" style="position:absolute;left:0;text-align:left;margin-left:20.25pt;margin-top:96pt;width:247.55pt;height:47.95pt;z-index:2519357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595" style="position:absolute;left:0;text-align:left;margin-left:20.25pt;margin-top:48.05pt;width:247.55pt;height:47.95pt;z-index:2519347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275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8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285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49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296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306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316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326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336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08" style="position:absolute;left:0;text-align:left;margin-left:20.25pt;margin-top:335.75pt;width:247.55pt;height:47.95pt;z-index:2519552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07" style="position:absolute;left:0;text-align:left;margin-left:20.25pt;margin-top:287.8pt;width:247.55pt;height:47.95pt;z-index:2519541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06" style="position:absolute;left:0;text-align:left;margin-left:20.25pt;margin-top:239.85pt;width:247.55pt;height:47.95pt;z-index:2519531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05" style="position:absolute;left:0;text-align:left;margin-left:20.25pt;margin-top:191.9pt;width:247.55pt;height:47.95pt;z-index:2519521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04" style="position:absolute;left:0;text-align:left;margin-left:20.25pt;margin-top:143.95pt;width:247.55pt;height:47.95pt;z-index:2519511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03" style="position:absolute;left:0;text-align:left;margin-left:20.25pt;margin-top:96pt;width:247.55pt;height:47.95pt;z-index:2519500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02" style="position:absolute;left:0;text-align:left;margin-left:20.25pt;margin-top:48.05pt;width:247.55pt;height:47.95pt;z-index:2519490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418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5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429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439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449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459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0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470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480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15" style="position:absolute;left:0;text-align:left;margin-left:20.25pt;margin-top:335.75pt;width:247.55pt;height:47.95pt;z-index:2519705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14" style="position:absolute;left:0;text-align:left;margin-left:20.25pt;margin-top:287.8pt;width:247.55pt;height:47.95pt;z-index:2519695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13" style="position:absolute;left:0;text-align:left;margin-left:20.25pt;margin-top:239.85pt;width:247.55pt;height:47.95pt;z-index:2519685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12" style="position:absolute;left:0;text-align:left;margin-left:20.25pt;margin-top:191.9pt;width:247.55pt;height:47.95pt;z-index:2519674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11" style="position:absolute;left:0;text-align:left;margin-left:20.25pt;margin-top:143.95pt;width:247.55pt;height:47.95pt;z-index:2519664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10" style="position:absolute;left:0;text-align:left;margin-left:20.25pt;margin-top:96pt;width:247.55pt;height:47.95pt;z-index:2519654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09" style="position:absolute;left:0;text-align:left;margin-left:20.25pt;margin-top:48.05pt;width:247.55pt;height:47.95pt;z-index:2519644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572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2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582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592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603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613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623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633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22" style="position:absolute;left:0;text-align:left;margin-left:20.25pt;margin-top:335.75pt;width:247.55pt;height:47.95pt;z-index:2519848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21" style="position:absolute;left:0;text-align:left;margin-left:20.25pt;margin-top:287.8pt;width:247.55pt;height:47.95pt;z-index:2519838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20" style="position:absolute;left:0;text-align:left;margin-left:20.25pt;margin-top:239.85pt;width:247.55pt;height:47.95pt;z-index:2519828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19" style="position:absolute;left:0;text-align:left;margin-left:20.25pt;margin-top:191.9pt;width:247.55pt;height:47.95pt;z-index:2519818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18" style="position:absolute;left:0;text-align:left;margin-left:20.25pt;margin-top:143.95pt;width:247.55pt;height:47.95pt;z-index:2519808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17" style="position:absolute;left:0;text-align:left;margin-left:20.25pt;margin-top:96pt;width:247.55pt;height:47.95pt;z-index:2519797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16" style="position:absolute;left:0;text-align:left;margin-left:20.25pt;margin-top:48.05pt;width:247.55pt;height:47.95pt;z-index:2519787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715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19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726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736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746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756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767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777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29" style="position:absolute;left:0;text-align:left;margin-left:20.25pt;margin-top:335.75pt;width:247.55pt;height:47.95pt;z-index:2520002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28" style="position:absolute;left:0;text-align:left;margin-left:20.25pt;margin-top:287.8pt;width:247.55pt;height:47.95pt;z-index:2519992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27" style="position:absolute;left:0;text-align:left;margin-left:20.25pt;margin-top:239.85pt;width:247.55pt;height:47.95pt;z-index:2519982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26" style="position:absolute;left:0;text-align:left;margin-left:20.25pt;margin-top:191.9pt;width:247.55pt;height:47.95pt;z-index:2519971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25" style="position:absolute;left:0;text-align:left;margin-left:20.25pt;margin-top:143.95pt;width:247.55pt;height:47.95pt;z-index:2519961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24" style="position:absolute;left:0;text-align:left;margin-left:20.25pt;margin-top:96pt;width:247.55pt;height:47.95pt;z-index:2519951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23" style="position:absolute;left:0;text-align:left;margin-left:20.25pt;margin-top:48.05pt;width:247.55pt;height:47.95pt;z-index:2519941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869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6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879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889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900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2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910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920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19930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36" style="position:absolute;left:0;text-align:left;margin-left:20.25pt;margin-top:335.75pt;width:247.55pt;height:47.95pt;z-index:2520145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35" style="position:absolute;left:0;text-align:left;margin-left:20.25pt;margin-top:287.8pt;width:247.55pt;height:47.95pt;z-index:2520135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34" style="position:absolute;left:0;text-align:left;margin-left:20.25pt;margin-top:239.85pt;width:247.55pt;height:47.95pt;z-index:2520125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33" style="position:absolute;left:0;text-align:left;margin-left:20.25pt;margin-top:191.9pt;width:247.55pt;height:47.95pt;z-index:2520115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32" style="position:absolute;left:0;text-align:left;margin-left:20.25pt;margin-top:143.95pt;width:247.55pt;height:47.95pt;z-index:2520104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31" style="position:absolute;left:0;text-align:left;margin-left:20.25pt;margin-top:96pt;width:247.55pt;height:47.95pt;z-index:2520094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30" style="position:absolute;left:0;text-align:left;margin-left:20.25pt;margin-top:48.05pt;width:247.55pt;height:47.95pt;z-index:2520084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012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3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023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033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043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053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064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074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3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43" style="position:absolute;left:0;text-align:left;margin-left:20.25pt;margin-top:335.75pt;width:247.55pt;height:47.95pt;z-index:2520299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42" style="position:absolute;left:0;text-align:left;margin-left:20.25pt;margin-top:287.8pt;width:247.55pt;height:47.95pt;z-index:2520289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41" style="position:absolute;left:0;text-align:left;margin-left:20.25pt;margin-top:239.85pt;width:247.55pt;height:47.95pt;z-index:2520279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40" style="position:absolute;left:0;text-align:left;margin-left:20.25pt;margin-top:191.9pt;width:247.55pt;height:47.95pt;z-index:2520268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39" style="position:absolute;left:0;text-align:left;margin-left:20.25pt;margin-top:143.95pt;width:247.55pt;height:47.95pt;z-index:2520258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38" style="position:absolute;left:0;text-align:left;margin-left:20.25pt;margin-top:96pt;width:247.55pt;height:47.95pt;z-index:2520248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37" style="position:absolute;left:0;text-align:left;margin-left:20.25pt;margin-top:48.05pt;width:247.55pt;height:47.95pt;z-index:2520238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166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0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176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186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197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207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217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227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50" style="position:absolute;left:0;text-align:left;margin-left:20.25pt;margin-top:335.75pt;width:247.55pt;height:47.95pt;z-index:2520442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49" style="position:absolute;left:0;text-align:left;margin-left:20.25pt;margin-top:287.8pt;width:247.55pt;height:47.95pt;z-index:2520432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48" style="position:absolute;left:0;text-align:left;margin-left:20.25pt;margin-top:239.85pt;width:247.55pt;height:47.95pt;z-index:2520422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47" style="position:absolute;left:0;text-align:left;margin-left:20.25pt;margin-top:191.9pt;width:247.55pt;height:47.95pt;z-index:2520412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46" style="position:absolute;left:0;text-align:left;margin-left:20.25pt;margin-top:143.95pt;width:247.55pt;height:47.95pt;z-index:2520401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45" style="position:absolute;left:0;text-align:left;margin-left:20.25pt;margin-top:96pt;width:247.55pt;height:47.95pt;z-index:2520391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44" style="position:absolute;left:0;text-align:left;margin-left:20.25pt;margin-top:48.05pt;width:247.55pt;height:47.95pt;z-index:2520381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309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7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320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330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4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340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350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360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371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57" style="position:absolute;left:0;text-align:left;margin-left:20.25pt;margin-top:335.75pt;width:247.55pt;height:47.95pt;z-index:2520596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56" style="position:absolute;left:0;text-align:left;margin-left:20.25pt;margin-top:287.8pt;width:247.55pt;height:47.95pt;z-index:2520586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55" style="position:absolute;left:0;text-align:left;margin-left:20.25pt;margin-top:239.85pt;width:247.55pt;height:47.95pt;z-index:2520576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54" style="position:absolute;left:0;text-align:left;margin-left:20.25pt;margin-top:191.9pt;width:247.55pt;height:47.95pt;z-index:2520565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53" style="position:absolute;left:0;text-align:left;margin-left:20.25pt;margin-top:143.95pt;width:247.55pt;height:47.95pt;z-index:2520555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52" style="position:absolute;left:0;text-align:left;margin-left:20.25pt;margin-top:96pt;width:247.55pt;height:47.95pt;z-index:2520545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51" style="position:absolute;left:0;text-align:left;margin-left:20.25pt;margin-top:48.05pt;width:247.55pt;height:47.95pt;z-index:2520535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463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4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473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483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494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504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514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5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524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64" style="position:absolute;left:0;text-align:left;margin-left:20.25pt;margin-top:335.75pt;width:247.55pt;height:47.95pt;z-index:2520739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63" style="position:absolute;left:0;text-align:left;margin-left:20.25pt;margin-top:287.8pt;width:247.55pt;height:47.95pt;z-index:2520729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62" style="position:absolute;left:0;text-align:left;margin-left:20.25pt;margin-top:239.85pt;width:247.55pt;height:47.95pt;z-index:2520719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61" style="position:absolute;left:0;text-align:left;margin-left:20.25pt;margin-top:191.9pt;width:247.55pt;height:47.95pt;z-index:2520709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60" style="position:absolute;left:0;text-align:left;margin-left:20.25pt;margin-top:143.95pt;width:247.55pt;height:47.95pt;z-index:2520698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59" style="position:absolute;left:0;text-align:left;margin-left:20.25pt;margin-top:96pt;width:247.55pt;height:47.95pt;z-index:2520688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58" style="position:absolute;left:0;text-align:left;margin-left:20.25pt;margin-top:48.05pt;width:247.55pt;height:47.95pt;z-index:2520678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606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1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616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627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637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647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657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668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71" style="position:absolute;left:0;text-align:left;margin-left:20.25pt;margin-top:335.75pt;width:247.55pt;height:47.95pt;z-index:2520893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70" style="position:absolute;left:0;text-align:left;margin-left:20.25pt;margin-top:287.8pt;width:247.55pt;height:47.95pt;z-index:2520883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69" style="position:absolute;left:0;text-align:left;margin-left:20.25pt;margin-top:239.85pt;width:247.55pt;height:47.95pt;z-index:2520872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68" style="position:absolute;left:0;text-align:left;margin-left:20.25pt;margin-top:191.9pt;width:247.55pt;height:47.95pt;z-index:2520862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67" style="position:absolute;left:0;text-align:left;margin-left:20.25pt;margin-top:143.95pt;width:247.55pt;height:47.95pt;z-index:2520852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66" style="position:absolute;left:0;text-align:left;margin-left:20.25pt;margin-top:96pt;width:247.55pt;height:47.95pt;z-index:2520842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65" style="position:absolute;left:0;text-align:left;margin-left:20.25pt;margin-top:48.05pt;width:247.55pt;height:47.95pt;z-index:2520832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760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8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770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6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780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791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801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811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821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78" style="position:absolute;left:0;text-align:left;margin-left:20.25pt;margin-top:335.75pt;width:247.55pt;height:47.95pt;z-index:2521036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77" style="position:absolute;left:0;text-align:left;margin-left:20.25pt;margin-top:287.8pt;width:247.55pt;height:47.95pt;z-index:2521026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76" style="position:absolute;left:0;text-align:left;margin-left:20.25pt;margin-top:239.85pt;width:247.55pt;height:47.95pt;z-index:2521016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75" style="position:absolute;left:0;text-align:left;margin-left:20.25pt;margin-top:191.9pt;width:247.55pt;height:47.95pt;z-index:2521006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74" style="position:absolute;left:0;text-align:left;margin-left:20.25pt;margin-top:143.95pt;width:247.55pt;height:47.95pt;z-index:2520995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73" style="position:absolute;left:0;text-align:left;margin-left:20.25pt;margin-top:96pt;width:247.55pt;height:47.95pt;z-index:2520985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72" style="position:absolute;left:0;text-align:left;margin-left:20.25pt;margin-top:48.05pt;width:247.55pt;height:47.95pt;z-index:2520975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903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5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913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924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934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944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7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954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0965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85" style="position:absolute;left:0;text-align:left;margin-left:20.25pt;margin-top:335.75pt;width:247.55pt;height:47.95pt;z-index:2521190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84" style="position:absolute;left:0;text-align:left;margin-left:20.25pt;margin-top:287.8pt;width:247.55pt;height:47.95pt;z-index:2521180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83" style="position:absolute;left:0;text-align:left;margin-left:20.25pt;margin-top:239.85pt;width:247.55pt;height:47.95pt;z-index:2521169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82" style="position:absolute;left:0;text-align:left;margin-left:20.25pt;margin-top:191.9pt;width:247.55pt;height:47.95pt;z-index:2521159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81" style="position:absolute;left:0;text-align:left;margin-left:20.25pt;margin-top:143.95pt;width:247.55pt;height:47.95pt;z-index:2521149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80" style="position:absolute;left:0;text-align:left;margin-left:20.25pt;margin-top:96pt;width:247.55pt;height:47.95pt;z-index:2521139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79" style="position:absolute;left:0;text-align:left;margin-left:20.25pt;margin-top:48.05pt;width:247.55pt;height:47.95pt;z-index:2521128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057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2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067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077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088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098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108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118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92" style="position:absolute;left:0;text-align:left;margin-left:20.25pt;margin-top:335.75pt;width:247.55pt;height:47.95pt;z-index:2521333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91" style="position:absolute;left:0;text-align:left;margin-left:20.25pt;margin-top:287.8pt;width:247.55pt;height:47.95pt;z-index:2521323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90" style="position:absolute;left:0;text-align:left;margin-left:20.25pt;margin-top:239.85pt;width:247.55pt;height:47.95pt;z-index:2521313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89" style="position:absolute;left:0;text-align:left;margin-left:20.25pt;margin-top:191.9pt;width:247.55pt;height:47.95pt;z-index:2521303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88" style="position:absolute;left:0;text-align:left;margin-left:20.25pt;margin-top:143.95pt;width:247.55pt;height:47.95pt;z-index:2521292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87" style="position:absolute;left:0;text-align:left;margin-left:20.25pt;margin-top:96pt;width:247.55pt;height:47.95pt;z-index:2521282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86" style="position:absolute;left:0;text-align:left;margin-left:20.25pt;margin-top:48.05pt;width:247.55pt;height:47.95pt;z-index:2521272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200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89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210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221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231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241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251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262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699" style="position:absolute;left:0;text-align:left;margin-left:20.25pt;margin-top:335.75pt;width:247.55pt;height:47.95pt;z-index:2521487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98" style="position:absolute;left:0;text-align:left;margin-left:20.25pt;margin-top:287.8pt;width:247.55pt;height:47.95pt;z-index:2521477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97" style="position:absolute;left:0;text-align:left;margin-left:20.25pt;margin-top:239.85pt;width:247.55pt;height:47.95pt;z-index:2521466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96" style="position:absolute;left:0;text-align:left;margin-left:20.25pt;margin-top:191.9pt;width:247.55pt;height:47.95pt;z-index:2521456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95" style="position:absolute;left:0;text-align:left;margin-left:20.25pt;margin-top:143.95pt;width:247.55pt;height:47.95pt;z-index:2521446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94" style="position:absolute;left:0;text-align:left;margin-left:20.25pt;margin-top:96pt;width:247.55pt;height:47.95pt;z-index:2521436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693" style="position:absolute;left:0;text-align:left;margin-left:20.25pt;margin-top:48.05pt;width:247.55pt;height:47.95pt;z-index:2521425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354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6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364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374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384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59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395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405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415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706" style="position:absolute;left:0;text-align:left;margin-left:20.25pt;margin-top:335.75pt;width:247.55pt;height:47.95pt;z-index:2521630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05" style="position:absolute;left:0;text-align:left;margin-left:20.25pt;margin-top:287.8pt;width:247.55pt;height:47.95pt;z-index:2521620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04" style="position:absolute;left:0;text-align:left;margin-left:20.25pt;margin-top:239.85pt;width:247.55pt;height:47.95pt;z-index:2521610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03" style="position:absolute;left:0;text-align:left;margin-left:20.25pt;margin-top:191.9pt;width:247.55pt;height:47.95pt;z-index:2521600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02" style="position:absolute;left:0;text-align:left;margin-left:20.25pt;margin-top:143.95pt;width:247.55pt;height:47.95pt;z-index:2521589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01" style="position:absolute;left:0;text-align:left;margin-left:20.25pt;margin-top:96pt;width:247.55pt;height:47.95pt;z-index:2521579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00" style="position:absolute;left:0;text-align:left;margin-left:20.25pt;margin-top:48.05pt;width:247.55pt;height:47.95pt;z-index:2521569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497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3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507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518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528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538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548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559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0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713" style="position:absolute;left:0;text-align:left;margin-left:20.25pt;margin-top:335.75pt;width:247.55pt;height:47.95pt;z-index:2521784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12" style="position:absolute;left:0;text-align:left;margin-left:20.25pt;margin-top:287.8pt;width:247.55pt;height:47.95pt;z-index:2521774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11" style="position:absolute;left:0;text-align:left;margin-left:20.25pt;margin-top:239.85pt;width:247.55pt;height:47.95pt;z-index:2521763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10" style="position:absolute;left:0;text-align:left;margin-left:20.25pt;margin-top:191.9pt;width:247.55pt;height:47.95pt;z-index:2521753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09" style="position:absolute;left:0;text-align:left;margin-left:20.25pt;margin-top:143.95pt;width:247.55pt;height:47.95pt;z-index:2521743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08" style="position:absolute;left:0;text-align:left;margin-left:20.25pt;margin-top:96pt;width:247.55pt;height:47.95pt;z-index:2521733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07" style="position:absolute;left:0;text-align:left;margin-left:20.25pt;margin-top:48.05pt;width:247.55pt;height:47.95pt;z-index:2521722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651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0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661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671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681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692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702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712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720" style="position:absolute;left:0;text-align:left;margin-left:20.25pt;margin-top:335.75pt;width:247.55pt;height:47.95pt;z-index:2521927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19" style="position:absolute;left:0;text-align:left;margin-left:20.25pt;margin-top:287.8pt;width:247.55pt;height:47.95pt;z-index:2521917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18" style="position:absolute;left:0;text-align:left;margin-left:20.25pt;margin-top:239.85pt;width:247.55pt;height:47.95pt;z-index:2521907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17" style="position:absolute;left:0;text-align:left;margin-left:20.25pt;margin-top:191.9pt;width:247.55pt;height:47.95pt;z-index:25218969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16" style="position:absolute;left:0;text-align:left;margin-left:20.25pt;margin-top:143.95pt;width:247.55pt;height:47.95pt;z-index:25218867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15" style="position:absolute;left:0;text-align:left;margin-left:20.25pt;margin-top:96pt;width:247.55pt;height:47.95pt;z-index:25218764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14" style="position:absolute;left:0;text-align:left;margin-left:20.25pt;margin-top:48.05pt;width:247.55pt;height:47.95pt;z-index:2521866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794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7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8048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8150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1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8252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835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845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856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727" style="position:absolute;left:0;text-align:left;margin-left:20.25pt;margin-top:335.75pt;width:247.55pt;height:47.95pt;z-index:2522081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26" style="position:absolute;left:0;text-align:left;margin-left:20.25pt;margin-top:287.8pt;width:247.55pt;height:47.95pt;z-index:2522071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25" style="position:absolute;left:0;text-align:left;margin-left:20.25pt;margin-top:239.85pt;width:247.55pt;height:47.95pt;z-index:2522060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24" style="position:absolute;left:0;text-align:left;margin-left:20.25pt;margin-top:191.9pt;width:247.55pt;height:47.95pt;z-index:25220505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23" style="position:absolute;left:0;text-align:left;margin-left:20.25pt;margin-top:143.95pt;width:247.55pt;height:47.95pt;z-index:25220403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22" style="position:absolute;left:0;text-align:left;margin-left:20.25pt;margin-top:96pt;width:247.55pt;height:47.95pt;z-index:25220300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21" style="position:absolute;left:0;text-align:left;margin-left:20.25pt;margin-top:48.05pt;width:247.55pt;height:47.95pt;z-index:25220198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9481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4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9584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9686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9788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989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1999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2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009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734" style="position:absolute;left:0;text-align:left;margin-left:20.25pt;margin-top:335.75pt;width:247.55pt;height:47.95pt;z-index:2522224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33" style="position:absolute;left:0;text-align:left;margin-left:20.25pt;margin-top:287.8pt;width:247.55pt;height:47.95pt;z-index:2522214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32" style="position:absolute;left:0;text-align:left;margin-left:20.25pt;margin-top:239.85pt;width:247.55pt;height:47.95pt;z-index:2522204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31" style="position:absolute;left:0;text-align:left;margin-left:20.25pt;margin-top:191.9pt;width:247.55pt;height:47.95pt;z-index:25221939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30" style="position:absolute;left:0;text-align:left;margin-left:20.25pt;margin-top:143.95pt;width:247.55pt;height:47.95pt;z-index:25221836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29" style="position:absolute;left:0;text-align:left;margin-left:20.25pt;margin-top:96pt;width:247.55pt;height:47.95pt;z-index:25221734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28" style="position:absolute;left:0;text-align:left;margin-left:20.25pt;margin-top:48.05pt;width:247.55pt;height:47.95pt;z-index:25221632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0915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1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1017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1120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1222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132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5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142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152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741" style="position:absolute;left:0;text-align:left;margin-left:20.25pt;margin-top:335.75pt;width:247.55pt;height:47.95pt;z-index:25223782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40" style="position:absolute;left:0;text-align:left;margin-left:20.25pt;margin-top:287.8pt;width:247.55pt;height:47.95pt;z-index:25223680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39" style="position:absolute;left:0;text-align:left;margin-left:20.25pt;margin-top:239.85pt;width:247.55pt;height:47.95pt;z-index:25223577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38" style="position:absolute;left:0;text-align:left;margin-left:20.25pt;margin-top:191.9pt;width:247.55pt;height:47.95pt;z-index:25223475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37" style="position:absolute;left:0;text-align:left;margin-left:20.25pt;margin-top:143.95pt;width:247.55pt;height:47.95pt;z-index:25223372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36" style="position:absolute;left:0;text-align:left;margin-left:20.25pt;margin-top:96pt;width:247.55pt;height:47.95pt;z-index:25223270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35" style="position:absolute;left:0;text-align:left;margin-left:20.25pt;margin-top:48.05pt;width:247.55pt;height:47.95pt;z-index:25223168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2451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8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2553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3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2656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2758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2860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2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2963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3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3065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4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4950"/>
      </w:tblGrid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center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lastRenderedPageBreak/>
              <w:pict>
                <v:roundrect id="_x0000_s1748" style="position:absolute;left:0;text-align:left;margin-left:20.25pt;margin-top:335.75pt;width:247.55pt;height:47.95pt;z-index:25225216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47" style="position:absolute;left:0;text-align:left;margin-left:20.25pt;margin-top:287.8pt;width:247.55pt;height:47.95pt;z-index:25225113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46" style="position:absolute;left:0;text-align:left;margin-left:20.25pt;margin-top:239.85pt;width:247.55pt;height:47.95pt;z-index:252250112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45" style="position:absolute;left:0;text-align:left;margin-left:20.25pt;margin-top:191.9pt;width:247.55pt;height:47.95pt;z-index:252249088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44" style="position:absolute;left:0;text-align:left;margin-left:20.25pt;margin-top:143.95pt;width:247.55pt;height:47.95pt;z-index:252248064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43" style="position:absolute;left:0;text-align:left;margin-left:20.25pt;margin-top:96pt;width:247.55pt;height:47.95pt;z-index:252247040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pict>
                <v:roundrect id="_x0000_s1742" style="position:absolute;left:0;text-align:left;margin-left:20.25pt;margin-top:48.05pt;width:247.55pt;height:47.95pt;z-index:252246016;mso-position-horizontal-relative:page;mso-position-vertical-relative:page" arcsize="9839f" o:allowincell="f" print="f" filled="f" strokecolor="#bfbfbf" strokeweight=".25pt">
                  <w10:wrap anchorx="page" anchory="page"/>
                  <w10:anchorlock/>
                </v:roundrect>
              </w:pict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3884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5" name="Picture 74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t>HALF THE TITLE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Finish A Dungeon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3987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6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40896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7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41920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8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42944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49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43968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50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  <w:tr w:rsidR="00A64396" w:rsidRPr="00630D6B" w:rsidTr="00B31770">
        <w:trPr>
          <w:trHeight w:hRule="exact" w:val="959"/>
        </w:trPr>
        <w:tc>
          <w:tcPr>
            <w:tcW w:w="4950" w:type="dxa"/>
            <w:tcMar>
              <w:top w:w="0" w:type="dxa"/>
              <w:bottom w:w="0" w:type="dxa"/>
            </w:tcMar>
            <w:vAlign w:val="bottom"/>
          </w:tcPr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noProof/>
                <w:sz w:val="28"/>
                <w:szCs w:val="28"/>
              </w:rPr>
              <w:drawing>
                <wp:anchor distT="0" distB="0" distL="114300" distR="114300" simplePos="0" relativeHeight="252244992" behindDoc="0" locked="0" layoutInCell="1" allowOverlap="1">
                  <wp:simplePos x="0" y="0"/>
                  <wp:positionH relativeFrom="column">
                    <wp:posOffset>-570865</wp:posOffset>
                  </wp:positionH>
                  <wp:positionV relativeFrom="paragraph">
                    <wp:posOffset>28575</wp:posOffset>
                  </wp:positionV>
                  <wp:extent cx="522605" cy="522605"/>
                  <wp:effectExtent l="19050" t="0" r="0" b="0"/>
                  <wp:wrapSquare wrapText="bothSides"/>
                  <wp:docPr id="651" name="Picture 418" descr="http://1.bp.blogspot.com/-g8qA7ONiLbQ/U-P4ubd6v6I/AAAAAAAAEDU/oT7xSVGf4Ek/s1600/Ampersand+on+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1.bp.blogspot.com/-g8qA7ONiLbQ/U-P4ubd6v6I/AAAAAAAAEDU/oT7xSVGf4Ek/s1600/Ampersand+on+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 xml:space="preserve">LINE ONE </w:t>
            </w:r>
          </w:p>
          <w:p w:rsidR="00A64396" w:rsidRPr="00630D6B" w:rsidRDefault="00A64396" w:rsidP="00B31770">
            <w:pPr>
              <w:pStyle w:val="AveryStyle1"/>
              <w:spacing w:after="30"/>
              <w:jc w:val="left"/>
              <w:rPr>
                <w:rFonts w:ascii="Baskerville Old Face" w:hAnsi="Baskerville Old Face"/>
                <w:smallCaps/>
                <w:sz w:val="28"/>
                <w:szCs w:val="28"/>
              </w:rPr>
            </w:pPr>
            <w:r w:rsidRPr="00630D6B">
              <w:rPr>
                <w:rFonts w:ascii="Baskerville Old Face" w:hAnsi="Baskerville Old Face"/>
                <w:smallCaps/>
                <w:sz w:val="28"/>
                <w:szCs w:val="28"/>
              </w:rPr>
              <w:t>LINE TWO</w:t>
            </w:r>
          </w:p>
        </w:tc>
      </w:tr>
    </w:tbl>
    <w:p w:rsidR="00A64396" w:rsidRPr="00630D6B" w:rsidRDefault="00A64396" w:rsidP="00A64396">
      <w:pPr>
        <w:spacing w:after="30" w:line="20" w:lineRule="exact"/>
        <w:rPr>
          <w:rFonts w:ascii="Baskerville Old Face" w:hAnsi="Baskerville Old Face"/>
          <w:smallCaps/>
          <w:sz w:val="28"/>
          <w:szCs w:val="28"/>
        </w:rPr>
      </w:pPr>
    </w:p>
    <w:sectPr w:rsidR="00A64396" w:rsidRPr="00630D6B" w:rsidSect="00AA5E4E">
      <w:pgSz w:w="5760" w:h="8640"/>
      <w:pgMar w:top="959" w:right="446" w:bottom="820" w:left="529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defaultTabStop w:val="720"/>
  <w:characterSpacingControl w:val="doNotCompress"/>
  <w:compat/>
  <w:rsids>
    <w:rsidRoot w:val="00AA5E4E"/>
    <w:rsid w:val="00165403"/>
    <w:rsid w:val="00240ECA"/>
    <w:rsid w:val="002A3FCF"/>
    <w:rsid w:val="00315F75"/>
    <w:rsid w:val="003D78AD"/>
    <w:rsid w:val="004B5D28"/>
    <w:rsid w:val="00630D6B"/>
    <w:rsid w:val="006C1492"/>
    <w:rsid w:val="00A64396"/>
    <w:rsid w:val="00AA5E4E"/>
    <w:rsid w:val="00B27BA0"/>
    <w:rsid w:val="00B31770"/>
    <w:rsid w:val="00BC1396"/>
    <w:rsid w:val="00BF48C3"/>
    <w:rsid w:val="00E504C8"/>
    <w:rsid w:val="00E72736"/>
    <w:rsid w:val="00F30151"/>
    <w:rsid w:val="00FF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AA5E4E"/>
    <w:pPr>
      <w:spacing w:before="45"/>
      <w:ind w:left="172" w:right="172"/>
      <w:jc w:val="center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1.bp.blogspot.com/-g8qA7ONiLbQ/U-P4ubd6v6I/AAAAAAAAEDU/oT7xSVGf4Ek/s1600/Ampersand+on+White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D&amp;D Achievements.docx</Template>
  <TotalTime>1542</TotalTime>
  <Pages>40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9582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James</cp:lastModifiedBy>
  <cp:revision>9</cp:revision>
  <dcterms:created xsi:type="dcterms:W3CDTF">2014-08-16T17:50:00Z</dcterms:created>
  <dcterms:modified xsi:type="dcterms:W3CDTF">2014-08-17T19:32:00Z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U-0238-01</vt:lpwstr>
  </property>
</Properties>
</file>